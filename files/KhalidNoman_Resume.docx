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Enter your name:"/>
        <w:tag w:val="Enter your name:"/>
        <w:id w:val="4805016"/>
        <w:placeholder>
          <w:docPart w:val="983E29CC8FF34FFD9B61E0FD07C00ADC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15:appearance w15:val="hidden"/>
        <w:text/>
      </w:sdtPr>
      <w:sdtEndPr/>
      <w:sdtContent>
        <w:p w14:paraId="51B59CD9" w14:textId="77777777" w:rsidR="00351293" w:rsidRDefault="00BF510D">
          <w:pPr>
            <w:pStyle w:val="YourName"/>
          </w:pPr>
          <w:r>
            <w:t>khalid noman</w:t>
          </w:r>
        </w:p>
      </w:sdtContent>
    </w:sdt>
    <w:p w14:paraId="3F4F03A1" w14:textId="29CBA309" w:rsidR="00351293" w:rsidRDefault="00542103">
      <w:pPr>
        <w:pStyle w:val="ContactInformation"/>
      </w:pPr>
      <w:r>
        <w:t>+966 55 331 4600</w:t>
      </w:r>
      <w:r w:rsidR="00784F0F">
        <w:t xml:space="preserve"> | +1 832 616 0082</w:t>
      </w:r>
      <w:r w:rsidR="00115D44">
        <w:t xml:space="preserve"> </w:t>
      </w:r>
      <w:sdt>
        <w:sdtPr>
          <w:alias w:val="Separator:"/>
          <w:tag w:val="Separator:"/>
          <w:id w:val="-1800520950"/>
          <w:placeholder>
            <w:docPart w:val="B4E4E687852C41B4BF43657635CD451B"/>
          </w:placeholder>
          <w:temporary/>
          <w:showingPlcHdr/>
          <w15:appearance w15:val="hidden"/>
        </w:sdtPr>
        <w:sdtEndPr/>
        <w:sdtContent>
          <w:r w:rsidR="00032A20">
            <w:t>|</w:t>
          </w:r>
        </w:sdtContent>
      </w:sdt>
      <w:r w:rsidR="00115D44">
        <w:t xml:space="preserve"> </w:t>
      </w:r>
      <w:r>
        <w:t>ksnoman@live.com</w:t>
      </w:r>
    </w:p>
    <w:p w14:paraId="554B0650" w14:textId="77777777" w:rsidR="00351293" w:rsidRDefault="002E7273">
      <w:pPr>
        <w:pStyle w:val="SectionHeading"/>
      </w:pPr>
      <w:sdt>
        <w:sdtPr>
          <w:alias w:val="Education:"/>
          <w:tag w:val="Education:"/>
          <w:id w:val="-1894805864"/>
          <w:placeholder>
            <w:docPart w:val="7974761B29AB426C9E92EAC0E0CCD3F7"/>
          </w:placeholder>
          <w:temporary/>
          <w:showingPlcHdr/>
          <w15:appearance w15:val="hidden"/>
        </w:sdtPr>
        <w:sdtEndPr/>
        <w:sdtContent>
          <w:r w:rsidR="00F67425">
            <w:t>EDUCATION</w:t>
          </w:r>
        </w:sdtContent>
      </w:sdt>
    </w:p>
    <w:p w14:paraId="3A3E0833" w14:textId="55E60589" w:rsidR="00351293" w:rsidRDefault="00214AE4">
      <w:pPr>
        <w:pStyle w:val="Location"/>
      </w:pPr>
      <w:r>
        <w:t>Sam Houston State University</w:t>
      </w:r>
      <w:r w:rsidR="003E6AB4">
        <w:t xml:space="preserve"> (ABET Accredited) </w:t>
      </w:r>
    </w:p>
    <w:p w14:paraId="78CD5DE5" w14:textId="17FAC69F" w:rsidR="00351293" w:rsidRDefault="003E6AB4" w:rsidP="000677A9">
      <w:pPr>
        <w:pStyle w:val="JobTitle"/>
      </w:pPr>
      <w:r>
        <w:t>Bachelor of Computing Science</w:t>
      </w:r>
      <w:r w:rsidR="00115D44">
        <w:tab/>
      </w:r>
      <w:r w:rsidR="00214AE4">
        <w:t xml:space="preserve">2016 </w:t>
      </w:r>
      <w:r w:rsidR="000677A9">
        <w:t>–</w:t>
      </w:r>
      <w:r w:rsidR="00214AE4">
        <w:t xml:space="preserve"> Present</w:t>
      </w:r>
    </w:p>
    <w:p w14:paraId="4E79E3FE" w14:textId="159ED099" w:rsidR="000677A9" w:rsidRDefault="000677A9" w:rsidP="000677A9">
      <w:pPr>
        <w:pStyle w:val="JobTitle"/>
        <w:ind w:left="720"/>
      </w:pPr>
      <w:r>
        <w:t xml:space="preserve">Cumulative GPA: </w:t>
      </w:r>
      <w:r w:rsidRPr="00F84302">
        <w:rPr>
          <w:b w:val="0"/>
          <w:bCs/>
        </w:rPr>
        <w:t>4.0/4.0</w:t>
      </w:r>
    </w:p>
    <w:p w14:paraId="224824EB" w14:textId="77777777" w:rsidR="0041682D" w:rsidRPr="00FC7A8F" w:rsidRDefault="000677A9" w:rsidP="0041682D">
      <w:pPr>
        <w:pStyle w:val="JobTitle"/>
        <w:ind w:left="720"/>
        <w:rPr>
          <w:b w:val="0"/>
          <w:bCs/>
        </w:rPr>
      </w:pPr>
      <w:r>
        <w:t>Related Coursework:</w:t>
      </w:r>
      <w:r w:rsidR="00F84302">
        <w:t xml:space="preserve"> </w:t>
      </w:r>
      <w:r w:rsidR="009D02CB" w:rsidRPr="00FC7A8F">
        <w:rPr>
          <w:b w:val="0"/>
          <w:bCs/>
        </w:rPr>
        <w:t xml:space="preserve">Data Base Management Systems, </w:t>
      </w:r>
      <w:r w:rsidR="000A59C3" w:rsidRPr="00FC7A8F">
        <w:rPr>
          <w:b w:val="0"/>
          <w:bCs/>
        </w:rPr>
        <w:t xml:space="preserve">Data Structures and Algorithms, Human-Computer Interaction, </w:t>
      </w:r>
    </w:p>
    <w:p w14:paraId="08B5413F" w14:textId="29263FF6" w:rsidR="000677A9" w:rsidRPr="00FC7A8F" w:rsidRDefault="000A59C3" w:rsidP="0041682D">
      <w:pPr>
        <w:pStyle w:val="JobTitle"/>
        <w:ind w:left="2160"/>
        <w:rPr>
          <w:b w:val="0"/>
          <w:bCs/>
        </w:rPr>
      </w:pPr>
      <w:r w:rsidRPr="00FC7A8F">
        <w:rPr>
          <w:b w:val="0"/>
          <w:bCs/>
        </w:rPr>
        <w:t xml:space="preserve">Data Mining, </w:t>
      </w:r>
      <w:r w:rsidR="0041682D" w:rsidRPr="00FC7A8F">
        <w:rPr>
          <w:b w:val="0"/>
          <w:bCs/>
        </w:rPr>
        <w:t>Special Topics:</w:t>
      </w:r>
      <w:r w:rsidRPr="00FC7A8F">
        <w:rPr>
          <w:b w:val="0"/>
          <w:bCs/>
        </w:rPr>
        <w:t xml:space="preserve"> A</w:t>
      </w:r>
      <w:r w:rsidR="0014790E" w:rsidRPr="00FC7A8F">
        <w:rPr>
          <w:b w:val="0"/>
          <w:bCs/>
        </w:rPr>
        <w:t xml:space="preserve">rtificial </w:t>
      </w:r>
      <w:r w:rsidRPr="00FC7A8F">
        <w:rPr>
          <w:b w:val="0"/>
          <w:bCs/>
        </w:rPr>
        <w:t>I</w:t>
      </w:r>
      <w:r w:rsidR="0014790E" w:rsidRPr="00FC7A8F">
        <w:rPr>
          <w:b w:val="0"/>
          <w:bCs/>
        </w:rPr>
        <w:t>ntelligence</w:t>
      </w:r>
      <w:r w:rsidRPr="00FC7A8F">
        <w:rPr>
          <w:b w:val="0"/>
          <w:bCs/>
        </w:rPr>
        <w:t>,</w:t>
      </w:r>
      <w:r w:rsidR="0014790E" w:rsidRPr="00FC7A8F">
        <w:rPr>
          <w:b w:val="0"/>
          <w:bCs/>
        </w:rPr>
        <w:t xml:space="preserve"> Software Engineering, Computer Graphics</w:t>
      </w:r>
      <w:r w:rsidRPr="00FC7A8F">
        <w:rPr>
          <w:b w:val="0"/>
          <w:bCs/>
        </w:rPr>
        <w:t xml:space="preserve"> </w:t>
      </w:r>
    </w:p>
    <w:p w14:paraId="3B70920A" w14:textId="053668A9" w:rsidR="00064B4A" w:rsidRDefault="00064B4A" w:rsidP="00064B4A">
      <w:pPr>
        <w:pStyle w:val="JobTitle"/>
        <w:ind w:left="720"/>
      </w:pPr>
      <w:r>
        <w:t xml:space="preserve">Alpha Chi Honor Society </w:t>
      </w:r>
    </w:p>
    <w:p w14:paraId="777ED163" w14:textId="5C2F2EA9" w:rsidR="00343C69" w:rsidRDefault="00343C69" w:rsidP="00343C69">
      <w:pPr>
        <w:pStyle w:val="SectionHeading"/>
      </w:pPr>
      <w:r>
        <w:t xml:space="preserve">Technical </w:t>
      </w:r>
      <w:r w:rsidR="00BF2A09">
        <w:t>skills</w:t>
      </w:r>
    </w:p>
    <w:p w14:paraId="1359CF9F" w14:textId="1D252046" w:rsidR="00343C69" w:rsidRPr="00343C69" w:rsidRDefault="00F141FD" w:rsidP="00605528">
      <w:pPr>
        <w:pStyle w:val="JobTitle"/>
        <w:rPr>
          <w:b w:val="0"/>
          <w:bCs/>
        </w:rPr>
      </w:pPr>
      <w:r>
        <w:t>Language/Framework (</w:t>
      </w:r>
      <w:r w:rsidR="002D2E4F">
        <w:t>Proficient):</w:t>
      </w:r>
      <w:r w:rsidR="00814AB8">
        <w:t xml:space="preserve"> </w:t>
      </w:r>
      <w:r w:rsidR="00814AB8" w:rsidRPr="002E19EB">
        <w:rPr>
          <w:b w:val="0"/>
          <w:bCs/>
        </w:rPr>
        <w:t>Java, JavaScript, SQL,</w:t>
      </w:r>
      <w:r w:rsidR="005A2419" w:rsidRPr="002E19EB">
        <w:rPr>
          <w:b w:val="0"/>
          <w:bCs/>
        </w:rPr>
        <w:t xml:space="preserve"> C++,</w:t>
      </w:r>
      <w:r w:rsidR="00116DD1">
        <w:rPr>
          <w:b w:val="0"/>
          <w:bCs/>
        </w:rPr>
        <w:t xml:space="preserve"> Xamarin</w:t>
      </w:r>
      <w:r w:rsidR="00A90BEA">
        <w:rPr>
          <w:b w:val="0"/>
          <w:bCs/>
        </w:rPr>
        <w:t>, XML</w:t>
      </w:r>
      <w:r w:rsidR="0028409A">
        <w:rPr>
          <w:b w:val="0"/>
          <w:bCs/>
        </w:rPr>
        <w:t>, Typescript, Angular</w:t>
      </w:r>
      <w:r w:rsidR="002D2E4F">
        <w:br/>
        <w:t>Language/Framework (P</w:t>
      </w:r>
      <w:r w:rsidR="00814AB8">
        <w:t>rior Experience</w:t>
      </w:r>
      <w:r w:rsidR="002D2E4F">
        <w:t>):</w:t>
      </w:r>
      <w:r w:rsidR="005A2419">
        <w:t xml:space="preserve"> </w:t>
      </w:r>
      <w:r w:rsidR="005A2419" w:rsidRPr="002E19EB">
        <w:rPr>
          <w:b w:val="0"/>
          <w:bCs/>
        </w:rPr>
        <w:t>Ada, C, C</w:t>
      </w:r>
      <w:r w:rsidR="002E19EB" w:rsidRPr="002E19EB">
        <w:rPr>
          <w:b w:val="0"/>
          <w:bCs/>
        </w:rPr>
        <w:t>#, HTML,</w:t>
      </w:r>
      <w:r w:rsidR="002E19EB">
        <w:t xml:space="preserve"> </w:t>
      </w:r>
      <w:r w:rsidR="00A7687E">
        <w:rPr>
          <w:b w:val="0"/>
          <w:bCs/>
        </w:rPr>
        <w:t xml:space="preserve">Python, </w:t>
      </w:r>
      <w:r w:rsidR="00635A00">
        <w:rPr>
          <w:b w:val="0"/>
          <w:bCs/>
        </w:rPr>
        <w:t xml:space="preserve">CSS, </w:t>
      </w:r>
      <w:r w:rsidR="005675C5">
        <w:rPr>
          <w:b w:val="0"/>
          <w:bCs/>
        </w:rPr>
        <w:t>MATLAB, Microsoft Azure</w:t>
      </w:r>
    </w:p>
    <w:p w14:paraId="51ADF2B1" w14:textId="1625244C" w:rsidR="00736F25" w:rsidRDefault="00736F25" w:rsidP="00736F25">
      <w:pPr>
        <w:pStyle w:val="SectionHeading"/>
      </w:pPr>
      <w:r>
        <w:t>Project Experience</w:t>
      </w:r>
    </w:p>
    <w:p w14:paraId="54C3C53D" w14:textId="7DE2AC15" w:rsidR="00736F25" w:rsidRPr="000331DC" w:rsidRDefault="00736F25" w:rsidP="000331DC">
      <w:pPr>
        <w:pStyle w:val="JobTitle"/>
      </w:pPr>
      <w:r>
        <w:t xml:space="preserve">Clinic Mobile/Desktop Application </w:t>
      </w:r>
      <w:r w:rsidR="00164BFA">
        <w:t>Development</w:t>
      </w:r>
      <w:r w:rsidR="00DC73F0">
        <w:t xml:space="preserve"> </w:t>
      </w:r>
      <w:r w:rsidR="00DC73F0" w:rsidRPr="00B43368">
        <w:rPr>
          <w:b w:val="0"/>
          <w:bCs/>
        </w:rPr>
        <w:t xml:space="preserve">(Presented at Consortium for </w:t>
      </w:r>
      <w:r w:rsidR="00B43368" w:rsidRPr="00B43368">
        <w:rPr>
          <w:b w:val="0"/>
          <w:bCs/>
        </w:rPr>
        <w:t>Computing Sciences in Colleges)</w:t>
      </w:r>
      <w:r>
        <w:tab/>
      </w:r>
    </w:p>
    <w:p w14:paraId="781713EE" w14:textId="6E7609D7" w:rsidR="004C7842" w:rsidRDefault="000331DC" w:rsidP="00BF2A09">
      <w:pPr>
        <w:pStyle w:val="JobTitle"/>
        <w:numPr>
          <w:ilvl w:val="0"/>
          <w:numId w:val="11"/>
        </w:numPr>
        <w:rPr>
          <w:b w:val="0"/>
          <w:bCs/>
        </w:rPr>
      </w:pPr>
      <w:r>
        <w:rPr>
          <w:b w:val="0"/>
          <w:bCs/>
        </w:rPr>
        <w:t>Applications designed to automate tasks of reception of the clinic</w:t>
      </w:r>
    </w:p>
    <w:p w14:paraId="358843A3" w14:textId="77777777" w:rsidR="003E1067" w:rsidRDefault="004269AA" w:rsidP="00BF2A09">
      <w:pPr>
        <w:pStyle w:val="JobTitle"/>
        <w:numPr>
          <w:ilvl w:val="0"/>
          <w:numId w:val="11"/>
        </w:numPr>
        <w:rPr>
          <w:b w:val="0"/>
          <w:bCs/>
        </w:rPr>
      </w:pPr>
      <w:r>
        <w:rPr>
          <w:b w:val="0"/>
          <w:bCs/>
        </w:rPr>
        <w:t xml:space="preserve">Application </w:t>
      </w:r>
      <w:r w:rsidR="003E1067">
        <w:rPr>
          <w:b w:val="0"/>
          <w:bCs/>
        </w:rPr>
        <w:t>made use of C# and Xamarin for the mobile application and Java for the desktop application</w:t>
      </w:r>
    </w:p>
    <w:p w14:paraId="396E437C" w14:textId="42967E81" w:rsidR="00B83D01" w:rsidRDefault="008B1A37" w:rsidP="00BF2A09">
      <w:pPr>
        <w:pStyle w:val="JobTitle"/>
        <w:numPr>
          <w:ilvl w:val="0"/>
          <w:numId w:val="11"/>
        </w:numPr>
        <w:spacing w:line="276" w:lineRule="auto"/>
        <w:rPr>
          <w:b w:val="0"/>
          <w:bCs/>
        </w:rPr>
      </w:pPr>
      <w:r>
        <w:rPr>
          <w:b w:val="0"/>
          <w:bCs/>
        </w:rPr>
        <w:t xml:space="preserve">Microsoft Azure was used to host the database as portability was a necessity </w:t>
      </w:r>
    </w:p>
    <w:p w14:paraId="0048FA5E" w14:textId="69BF30CA" w:rsidR="003A518F" w:rsidRDefault="00177CE8" w:rsidP="003A518F">
      <w:pPr>
        <w:pStyle w:val="JobTitle"/>
      </w:pPr>
      <w:r>
        <w:rPr>
          <w:b w:val="0"/>
          <w:bCs/>
        </w:rPr>
        <w:t xml:space="preserve"> </w:t>
      </w:r>
      <w:proofErr w:type="spellStart"/>
      <w:r w:rsidR="006166D1">
        <w:t>FingerPrint</w:t>
      </w:r>
      <w:r w:rsidR="00B43368">
        <w:t>App</w:t>
      </w:r>
      <w:proofErr w:type="spellEnd"/>
      <w:r w:rsidR="00B43368">
        <w:t xml:space="preserve"> </w:t>
      </w:r>
      <w:r w:rsidR="00B43368">
        <w:rPr>
          <w:b w:val="0"/>
          <w:bCs/>
        </w:rPr>
        <w:t>(Presented at American Association for Forensic Sciences)</w:t>
      </w:r>
      <w:r w:rsidR="003A518F">
        <w:tab/>
      </w:r>
    </w:p>
    <w:p w14:paraId="12E88C1D" w14:textId="06F787B8" w:rsidR="003A518F" w:rsidRDefault="00A671AA" w:rsidP="00BF2A09">
      <w:pPr>
        <w:pStyle w:val="JobTitle"/>
        <w:numPr>
          <w:ilvl w:val="0"/>
          <w:numId w:val="12"/>
        </w:numPr>
        <w:rPr>
          <w:b w:val="0"/>
          <w:bCs/>
        </w:rPr>
      </w:pPr>
      <w:r>
        <w:rPr>
          <w:b w:val="0"/>
          <w:bCs/>
        </w:rPr>
        <w:t>Group tasked with designing a mobile application capable of assisting law enforcement in fingerprint collection</w:t>
      </w:r>
    </w:p>
    <w:p w14:paraId="611E548A" w14:textId="138126F2" w:rsidR="00A671AA" w:rsidRDefault="00A671AA" w:rsidP="00BF2A09">
      <w:pPr>
        <w:pStyle w:val="JobTitle"/>
        <w:numPr>
          <w:ilvl w:val="0"/>
          <w:numId w:val="12"/>
        </w:numPr>
        <w:rPr>
          <w:b w:val="0"/>
          <w:bCs/>
        </w:rPr>
      </w:pPr>
      <w:r>
        <w:rPr>
          <w:b w:val="0"/>
          <w:bCs/>
        </w:rPr>
        <w:t xml:space="preserve">Application </w:t>
      </w:r>
      <w:r w:rsidR="00EF1B8E">
        <w:rPr>
          <w:b w:val="0"/>
          <w:bCs/>
        </w:rPr>
        <w:t xml:space="preserve">developed in Java made use of </w:t>
      </w:r>
      <w:proofErr w:type="spellStart"/>
      <w:r w:rsidR="00EF1B8E">
        <w:rPr>
          <w:b w:val="0"/>
          <w:bCs/>
        </w:rPr>
        <w:t>SourceAFIS</w:t>
      </w:r>
      <w:proofErr w:type="spellEnd"/>
      <w:r w:rsidR="00EF1B8E">
        <w:rPr>
          <w:b w:val="0"/>
          <w:bCs/>
        </w:rPr>
        <w:t xml:space="preserve"> to</w:t>
      </w:r>
      <w:r w:rsidR="000B72F1">
        <w:rPr>
          <w:b w:val="0"/>
          <w:bCs/>
        </w:rPr>
        <w:t xml:space="preserve"> score and match fingerprints</w:t>
      </w:r>
    </w:p>
    <w:p w14:paraId="69F899F6" w14:textId="1DA70ED2" w:rsidR="00F7238F" w:rsidRDefault="00001DA8" w:rsidP="00BF2A09">
      <w:pPr>
        <w:pStyle w:val="JobTitle"/>
        <w:numPr>
          <w:ilvl w:val="0"/>
          <w:numId w:val="12"/>
        </w:numPr>
        <w:spacing w:line="276" w:lineRule="auto"/>
        <w:rPr>
          <w:b w:val="0"/>
          <w:bCs/>
        </w:rPr>
      </w:pPr>
      <w:r>
        <w:rPr>
          <w:b w:val="0"/>
          <w:bCs/>
        </w:rPr>
        <w:t xml:space="preserve">Desktop application was developed to receive images from mobile application to </w:t>
      </w:r>
      <w:r w:rsidR="0043434B">
        <w:rPr>
          <w:b w:val="0"/>
          <w:bCs/>
        </w:rPr>
        <w:t>find a match from a database</w:t>
      </w:r>
    </w:p>
    <w:p w14:paraId="28B2E64D" w14:textId="3204639C" w:rsidR="00F7238F" w:rsidRDefault="00F40BF1" w:rsidP="00F7238F">
      <w:pPr>
        <w:pStyle w:val="JobTitle"/>
      </w:pPr>
      <w:proofErr w:type="spellStart"/>
      <w:r>
        <w:t>BanTrack</w:t>
      </w:r>
      <w:proofErr w:type="spellEnd"/>
      <w:r w:rsidR="00F7238F">
        <w:tab/>
      </w:r>
    </w:p>
    <w:p w14:paraId="3AFD5A2A" w14:textId="79C9B16F" w:rsidR="000A673A" w:rsidRDefault="003E26BA" w:rsidP="00BF2A09">
      <w:pPr>
        <w:pStyle w:val="JobTitle"/>
        <w:numPr>
          <w:ilvl w:val="0"/>
          <w:numId w:val="13"/>
        </w:numPr>
        <w:rPr>
          <w:b w:val="0"/>
          <w:bCs/>
        </w:rPr>
      </w:pPr>
      <w:r>
        <w:rPr>
          <w:b w:val="0"/>
          <w:bCs/>
        </w:rPr>
        <w:t>Simple application</w:t>
      </w:r>
      <w:r w:rsidR="000A673A">
        <w:rPr>
          <w:b w:val="0"/>
          <w:bCs/>
        </w:rPr>
        <w:t xml:space="preserve"> was developed to help restaurants keep track of </w:t>
      </w:r>
      <w:r w:rsidR="0093069D">
        <w:rPr>
          <w:b w:val="0"/>
          <w:bCs/>
        </w:rPr>
        <w:t>blacklisted</w:t>
      </w:r>
      <w:r w:rsidR="000A673A">
        <w:rPr>
          <w:b w:val="0"/>
          <w:bCs/>
        </w:rPr>
        <w:t xml:space="preserve"> customers</w:t>
      </w:r>
    </w:p>
    <w:p w14:paraId="6D50D553" w14:textId="5F057D71" w:rsidR="00F7238F" w:rsidRDefault="000A673A" w:rsidP="00BF2A09">
      <w:pPr>
        <w:pStyle w:val="JobTitle"/>
        <w:numPr>
          <w:ilvl w:val="0"/>
          <w:numId w:val="13"/>
        </w:numPr>
        <w:rPr>
          <w:b w:val="0"/>
          <w:bCs/>
        </w:rPr>
      </w:pPr>
      <w:r>
        <w:rPr>
          <w:b w:val="0"/>
          <w:bCs/>
        </w:rPr>
        <w:t xml:space="preserve">Java was </w:t>
      </w:r>
      <w:r w:rsidR="00FF69B6">
        <w:rPr>
          <w:b w:val="0"/>
          <w:bCs/>
        </w:rPr>
        <w:t>used</w:t>
      </w:r>
      <w:r>
        <w:rPr>
          <w:b w:val="0"/>
          <w:bCs/>
        </w:rPr>
        <w:t xml:space="preserve"> to develop a</w:t>
      </w:r>
      <w:r w:rsidR="00FF69B6">
        <w:rPr>
          <w:b w:val="0"/>
          <w:bCs/>
        </w:rPr>
        <w:t xml:space="preserve"> desktop</w:t>
      </w:r>
      <w:r>
        <w:rPr>
          <w:b w:val="0"/>
          <w:bCs/>
        </w:rPr>
        <w:t xml:space="preserve"> application</w:t>
      </w:r>
      <w:r w:rsidR="00FF69B6">
        <w:rPr>
          <w:b w:val="0"/>
          <w:bCs/>
        </w:rPr>
        <w:t xml:space="preserve"> and SQL </w:t>
      </w:r>
      <w:r w:rsidR="0093069D">
        <w:rPr>
          <w:b w:val="0"/>
          <w:bCs/>
        </w:rPr>
        <w:t xml:space="preserve">was used to keep track of the information </w:t>
      </w:r>
      <w:r w:rsidR="00F7238F">
        <w:rPr>
          <w:b w:val="0"/>
          <w:bCs/>
        </w:rPr>
        <w:t xml:space="preserve"> </w:t>
      </w:r>
    </w:p>
    <w:p w14:paraId="70AA4D50" w14:textId="6F07B09B" w:rsidR="0093069D" w:rsidRDefault="009726EE" w:rsidP="00BF2A09">
      <w:pPr>
        <w:pStyle w:val="JobTitle"/>
        <w:numPr>
          <w:ilvl w:val="0"/>
          <w:numId w:val="13"/>
        </w:numPr>
        <w:spacing w:line="276" w:lineRule="auto"/>
        <w:rPr>
          <w:b w:val="0"/>
          <w:bCs/>
        </w:rPr>
      </w:pPr>
      <w:r>
        <w:rPr>
          <w:b w:val="0"/>
          <w:bCs/>
        </w:rPr>
        <w:t xml:space="preserve">Ease of use was </w:t>
      </w:r>
      <w:r w:rsidR="00711905">
        <w:rPr>
          <w:b w:val="0"/>
          <w:bCs/>
        </w:rPr>
        <w:t xml:space="preserve">a necessity and so was </w:t>
      </w:r>
      <w:proofErr w:type="gramStart"/>
      <w:r w:rsidR="00711905">
        <w:rPr>
          <w:b w:val="0"/>
          <w:bCs/>
        </w:rPr>
        <w:t>a main focus</w:t>
      </w:r>
      <w:proofErr w:type="gramEnd"/>
      <w:r w:rsidR="00711905">
        <w:rPr>
          <w:b w:val="0"/>
          <w:bCs/>
        </w:rPr>
        <w:t xml:space="preserve"> of the project</w:t>
      </w:r>
    </w:p>
    <w:p w14:paraId="01DBD58C" w14:textId="164626C2" w:rsidR="00711905" w:rsidRDefault="00711905" w:rsidP="00711905">
      <w:pPr>
        <w:pStyle w:val="JobTitle"/>
      </w:pPr>
      <w:r>
        <w:t>Coding Application</w:t>
      </w:r>
      <w:r>
        <w:tab/>
      </w:r>
    </w:p>
    <w:p w14:paraId="45E2CBD8" w14:textId="71317943" w:rsidR="00F7238F" w:rsidRDefault="00711905" w:rsidP="00BF2A09">
      <w:pPr>
        <w:pStyle w:val="JobTitle"/>
        <w:numPr>
          <w:ilvl w:val="0"/>
          <w:numId w:val="14"/>
        </w:numPr>
        <w:rPr>
          <w:b w:val="0"/>
          <w:bCs/>
        </w:rPr>
      </w:pPr>
      <w:r>
        <w:rPr>
          <w:b w:val="0"/>
          <w:bCs/>
        </w:rPr>
        <w:t xml:space="preserve">Volunteered as </w:t>
      </w:r>
      <w:r w:rsidR="00BB1DC6">
        <w:rPr>
          <w:b w:val="0"/>
          <w:bCs/>
        </w:rPr>
        <w:t xml:space="preserve">a student researcher to develop an application for the University’s computer science department </w:t>
      </w:r>
    </w:p>
    <w:p w14:paraId="1205F102" w14:textId="2E8620EA" w:rsidR="00BB1DC6" w:rsidRDefault="00BB1DC6" w:rsidP="00BF2A09">
      <w:pPr>
        <w:pStyle w:val="JobTitle"/>
        <w:numPr>
          <w:ilvl w:val="0"/>
          <w:numId w:val="14"/>
        </w:numPr>
        <w:rPr>
          <w:b w:val="0"/>
          <w:bCs/>
        </w:rPr>
      </w:pPr>
      <w:r>
        <w:rPr>
          <w:b w:val="0"/>
          <w:bCs/>
        </w:rPr>
        <w:t xml:space="preserve">Application was designed to encourage </w:t>
      </w:r>
      <w:r w:rsidR="00A77BB3">
        <w:rPr>
          <w:b w:val="0"/>
          <w:bCs/>
        </w:rPr>
        <w:t>people new to pro</w:t>
      </w:r>
      <w:r w:rsidR="00E6300A">
        <w:rPr>
          <w:b w:val="0"/>
          <w:bCs/>
        </w:rPr>
        <w:t xml:space="preserve">gramming </w:t>
      </w:r>
      <w:r w:rsidR="00C922B0">
        <w:rPr>
          <w:b w:val="0"/>
          <w:bCs/>
        </w:rPr>
        <w:t>to experiment and learn coding</w:t>
      </w:r>
    </w:p>
    <w:p w14:paraId="7998246E" w14:textId="77777777" w:rsidR="00351293" w:rsidRDefault="00BF510D">
      <w:pPr>
        <w:pStyle w:val="SectionHeading"/>
      </w:pPr>
      <w:r>
        <w:t>Work EXPERIENCE</w:t>
      </w:r>
    </w:p>
    <w:p w14:paraId="0853F9A7" w14:textId="133B0A78" w:rsidR="008F6FD5" w:rsidRDefault="008F6FD5" w:rsidP="008F6FD5">
      <w:pPr>
        <w:pStyle w:val="Location"/>
      </w:pPr>
      <w:proofErr w:type="spellStart"/>
      <w:r>
        <w:t>Takamul</w:t>
      </w:r>
      <w:proofErr w:type="spellEnd"/>
      <w:r>
        <w:t xml:space="preserve"> Smart Technolog</w:t>
      </w:r>
      <w:r w:rsidR="009A3A05">
        <w:t>y</w:t>
      </w:r>
    </w:p>
    <w:p w14:paraId="189D3A63" w14:textId="60D14B44" w:rsidR="008F6FD5" w:rsidRDefault="00836134" w:rsidP="008F6FD5">
      <w:pPr>
        <w:pStyle w:val="JobTitle"/>
      </w:pPr>
      <w:r>
        <w:t>Software Developer Internship</w:t>
      </w:r>
      <w:r w:rsidR="008F6FD5">
        <w:tab/>
      </w:r>
      <w:r>
        <w:t>Oct</w:t>
      </w:r>
      <w:r w:rsidR="008F6FD5">
        <w:t xml:space="preserve"> 2021 – </w:t>
      </w:r>
      <w:r>
        <w:t>Dec</w:t>
      </w:r>
      <w:r w:rsidR="008F6FD5">
        <w:t xml:space="preserve"> 2021</w:t>
      </w:r>
    </w:p>
    <w:p w14:paraId="1A07CF0D" w14:textId="6964D309" w:rsidR="00D002DA" w:rsidRDefault="00DE60AA" w:rsidP="008F6FD5">
      <w:pPr>
        <w:pStyle w:val="SpaceAfter"/>
      </w:pPr>
      <w:r>
        <w:t>Full Stack Developer</w:t>
      </w:r>
      <w:r w:rsidR="00BB2DAD">
        <w:t xml:space="preserve"> with a concentration in Front End Development</w:t>
      </w:r>
      <w:r w:rsidR="008F6FD5">
        <w:t>.</w:t>
      </w:r>
      <w:r w:rsidR="00BB2DAD">
        <w:t xml:space="preserve"> Used </w:t>
      </w:r>
      <w:r w:rsidR="006822B2">
        <w:t>web development technologies</w:t>
      </w:r>
      <w:r w:rsidR="00784CE8">
        <w:t>, source control, and work management software to work as a team.</w:t>
      </w:r>
    </w:p>
    <w:p w14:paraId="77DF6918" w14:textId="208499AA" w:rsidR="00377F94" w:rsidRDefault="00377F94" w:rsidP="00377F94">
      <w:pPr>
        <w:pStyle w:val="Location"/>
      </w:pPr>
      <w:r>
        <w:t>Sam Houston State University: Department of Computer Science Research Project</w:t>
      </w:r>
    </w:p>
    <w:p w14:paraId="50CFAF62" w14:textId="3B496A9C" w:rsidR="00377F94" w:rsidRDefault="00377F94" w:rsidP="00377F94">
      <w:pPr>
        <w:pStyle w:val="JobTitle"/>
      </w:pPr>
      <w:r>
        <w:t>Programmer</w:t>
      </w:r>
      <w:r>
        <w:tab/>
        <w:t>J</w:t>
      </w:r>
      <w:r w:rsidR="00A73E84">
        <w:t xml:space="preserve">an </w:t>
      </w:r>
      <w:r>
        <w:t>20</w:t>
      </w:r>
      <w:r w:rsidR="00A73E84">
        <w:t>21</w:t>
      </w:r>
      <w:r>
        <w:t xml:space="preserve"> – </w:t>
      </w:r>
      <w:r w:rsidR="00A73E84">
        <w:t>Jun</w:t>
      </w:r>
      <w:r>
        <w:t xml:space="preserve"> 20</w:t>
      </w:r>
      <w:r w:rsidR="00A73E84">
        <w:t>21</w:t>
      </w:r>
    </w:p>
    <w:p w14:paraId="1032FC76" w14:textId="22E94013" w:rsidR="003D6E2F" w:rsidRDefault="00B83D01" w:rsidP="003D6E2F">
      <w:pPr>
        <w:pStyle w:val="SpaceAfter"/>
      </w:pPr>
      <w:r>
        <w:t>Use of J</w:t>
      </w:r>
      <w:r w:rsidR="00377F94">
        <w:t xml:space="preserve">ava to develop </w:t>
      </w:r>
      <w:r w:rsidR="003D6E2F">
        <w:t xml:space="preserve">an Android application that encourages </w:t>
      </w:r>
      <w:r w:rsidR="004021E3">
        <w:t>people new to programming</w:t>
      </w:r>
      <w:r w:rsidR="00B860DB">
        <w:t xml:space="preserve"> to learn and experiment </w:t>
      </w:r>
      <w:r w:rsidR="00AB0FF7">
        <w:t>with Java</w:t>
      </w:r>
      <w:r w:rsidR="007F5070">
        <w:t>.</w:t>
      </w:r>
    </w:p>
    <w:p w14:paraId="5CBA951B" w14:textId="1302FB91" w:rsidR="00351293" w:rsidRDefault="00714935">
      <w:pPr>
        <w:pStyle w:val="Location"/>
      </w:pPr>
      <w:r>
        <w:t>Sam Houston State University: Department of Computer Science Research Project</w:t>
      </w:r>
    </w:p>
    <w:p w14:paraId="7CF72477" w14:textId="5CAAE5B4" w:rsidR="00351293" w:rsidRDefault="00214AE4">
      <w:pPr>
        <w:pStyle w:val="JobTitle"/>
      </w:pPr>
      <w:r>
        <w:t>Programmer</w:t>
      </w:r>
      <w:r w:rsidR="00115D44">
        <w:tab/>
      </w:r>
      <w:r w:rsidR="00377F94">
        <w:t>Jun 2019 – Aug 2019</w:t>
      </w:r>
    </w:p>
    <w:p w14:paraId="303EEC82" w14:textId="133993D6" w:rsidR="00351293" w:rsidRDefault="00714935">
      <w:pPr>
        <w:pStyle w:val="SpaceAfter"/>
      </w:pPr>
      <w:r>
        <w:t xml:space="preserve">Researching and </w:t>
      </w:r>
      <w:r w:rsidR="00214AE4">
        <w:t xml:space="preserve">Working with </w:t>
      </w:r>
      <w:r w:rsidR="00F7238F">
        <w:t>Ja</w:t>
      </w:r>
      <w:r w:rsidR="00214AE4">
        <w:t>va to establish a server</w:t>
      </w:r>
      <w:r>
        <w:t xml:space="preserve"> and Android application</w:t>
      </w:r>
      <w:r w:rsidR="00957FBE">
        <w:t>,</w:t>
      </w:r>
      <w:r>
        <w:t xml:space="preserve"> </w:t>
      </w:r>
      <w:proofErr w:type="gramStart"/>
      <w:r>
        <w:t>creation</w:t>
      </w:r>
      <w:proofErr w:type="gramEnd"/>
      <w:r w:rsidR="007F5070">
        <w:t xml:space="preserve"> and maintenance of</w:t>
      </w:r>
      <w:r w:rsidR="00214AE4">
        <w:t xml:space="preserve"> </w:t>
      </w:r>
      <w:r>
        <w:t>java code.</w:t>
      </w:r>
    </w:p>
    <w:p w14:paraId="41D75861" w14:textId="37BF2B7F" w:rsidR="00D5472B" w:rsidRDefault="00214AE4" w:rsidP="00D5472B">
      <w:pPr>
        <w:pStyle w:val="Location"/>
      </w:pPr>
      <w:r>
        <w:t>Skin Essentials Medical Clinics</w:t>
      </w:r>
    </w:p>
    <w:p w14:paraId="68089F01" w14:textId="4EEE937A" w:rsidR="00D5472B" w:rsidRDefault="00D5472B" w:rsidP="00D5472B">
      <w:pPr>
        <w:pStyle w:val="JobTitle"/>
      </w:pPr>
      <w:r>
        <w:t xml:space="preserve">Application Enhancement </w:t>
      </w:r>
      <w:r>
        <w:tab/>
        <w:t>May 20</w:t>
      </w:r>
      <w:r w:rsidR="00C722A7">
        <w:t>21</w:t>
      </w:r>
      <w:r>
        <w:t xml:space="preserve"> </w:t>
      </w:r>
      <w:sdt>
        <w:sdtPr>
          <w:alias w:val="Separator:"/>
          <w:tag w:val="Separator:"/>
          <w:id w:val="1452202718"/>
          <w:placeholder>
            <w:docPart w:val="8713D2E3CE3549D6874F262FC4C36E3F"/>
          </w:placeholder>
          <w:temporary/>
          <w:showingPlcHdr/>
          <w15:appearance w15:val="hidden"/>
        </w:sdtPr>
        <w:sdtEndPr/>
        <w:sdtContent>
          <w:r>
            <w:t>–</w:t>
          </w:r>
        </w:sdtContent>
      </w:sdt>
      <w:r>
        <w:t xml:space="preserve">  </w:t>
      </w:r>
      <w:r w:rsidR="00C722A7">
        <w:t>Sep</w:t>
      </w:r>
      <w:r>
        <w:t xml:space="preserve"> 20</w:t>
      </w:r>
      <w:r w:rsidR="00C722A7">
        <w:t>21</w:t>
      </w:r>
    </w:p>
    <w:p w14:paraId="3BF46EB2" w14:textId="6D9D0D91" w:rsidR="00D5472B" w:rsidRDefault="00D5472B" w:rsidP="00854185">
      <w:pPr>
        <w:pStyle w:val="SpaceAfter"/>
        <w:spacing w:after="0"/>
      </w:pPr>
      <w:r>
        <w:t xml:space="preserve">Worked with clinic staff and </w:t>
      </w:r>
      <w:r w:rsidR="00854185">
        <w:t xml:space="preserve">application provider to enhance </w:t>
      </w:r>
      <w:r w:rsidR="003360B9">
        <w:t>the system that clinic currently uses.</w:t>
      </w:r>
    </w:p>
    <w:p w14:paraId="3D1E63C5" w14:textId="0A9F3E33" w:rsidR="003360B9" w:rsidRDefault="003360B9" w:rsidP="00854185">
      <w:pPr>
        <w:pStyle w:val="SpaceAfter"/>
        <w:spacing w:after="0"/>
      </w:pPr>
      <w:r>
        <w:t xml:space="preserve">Helped application provider more accurately customize the system to the </w:t>
      </w:r>
      <w:proofErr w:type="spellStart"/>
      <w:r>
        <w:t>clinics</w:t>
      </w:r>
      <w:proofErr w:type="spellEnd"/>
      <w:r>
        <w:t xml:space="preserve"> needs.</w:t>
      </w:r>
    </w:p>
    <w:p w14:paraId="551C4C1D" w14:textId="21B7A846" w:rsidR="006C2F69" w:rsidRDefault="00214AE4" w:rsidP="006C2F69">
      <w:pPr>
        <w:pStyle w:val="JobTitle"/>
      </w:pPr>
      <w:r>
        <w:t>Tech Support</w:t>
      </w:r>
      <w:r w:rsidR="00115D44">
        <w:tab/>
      </w:r>
      <w:r w:rsidR="006C2F69">
        <w:t xml:space="preserve">May </w:t>
      </w:r>
      <w:r>
        <w:t>201</w:t>
      </w:r>
      <w:r w:rsidR="008C08EC">
        <w:t>8</w:t>
      </w:r>
      <w:r w:rsidR="001219C5">
        <w:t xml:space="preserve"> </w:t>
      </w:r>
      <w:sdt>
        <w:sdtPr>
          <w:alias w:val="Separator:"/>
          <w:tag w:val="Separator:"/>
          <w:id w:val="-729536887"/>
          <w:placeholder>
            <w:docPart w:val="833498F3AAE84B28A9DEEDF79EFF0B34"/>
          </w:placeholder>
          <w:temporary/>
          <w:showingPlcHdr/>
          <w15:appearance w15:val="hidden"/>
        </w:sdtPr>
        <w:sdtEndPr/>
        <w:sdtContent>
          <w:r w:rsidR="00032A20">
            <w:t>–</w:t>
          </w:r>
        </w:sdtContent>
      </w:sdt>
      <w:r w:rsidR="001219C5">
        <w:t xml:space="preserve"> </w:t>
      </w:r>
      <w:r w:rsidR="006C2F69">
        <w:t xml:space="preserve"> Aug </w:t>
      </w:r>
      <w:r>
        <w:t>201</w:t>
      </w:r>
      <w:r w:rsidR="008C08EC">
        <w:t>8</w:t>
      </w:r>
    </w:p>
    <w:p w14:paraId="0F7C5B3C" w14:textId="77777777" w:rsidR="00351293" w:rsidRDefault="00214AE4" w:rsidP="00854185">
      <w:pPr>
        <w:pStyle w:val="SpaceAfter"/>
        <w:spacing w:after="0"/>
      </w:pPr>
      <w:r>
        <w:t>Designing, Creating, and Maintaining the Clinics website, Diagnosing and Troubleshooting Software and Hardware faults, Maintaining the Network.</w:t>
      </w:r>
    </w:p>
    <w:p w14:paraId="08671FB7" w14:textId="4BEB6E78" w:rsidR="00351293" w:rsidRDefault="00214AE4">
      <w:pPr>
        <w:pStyle w:val="JobTitle"/>
      </w:pPr>
      <w:r>
        <w:t>Reception</w:t>
      </w:r>
      <w:r w:rsidR="00115D44">
        <w:tab/>
      </w:r>
      <w:r w:rsidR="00631ABB">
        <w:t xml:space="preserve">May </w:t>
      </w:r>
      <w:r>
        <w:t>201</w:t>
      </w:r>
      <w:r w:rsidR="008C08EC">
        <w:t>9</w:t>
      </w:r>
      <w:r>
        <w:t xml:space="preserve"> </w:t>
      </w:r>
      <w:r w:rsidR="00631ABB">
        <w:t>–</w:t>
      </w:r>
      <w:r>
        <w:t xml:space="preserve"> </w:t>
      </w:r>
      <w:r w:rsidR="00631ABB">
        <w:t xml:space="preserve">Aug </w:t>
      </w:r>
      <w:r>
        <w:t>2019</w:t>
      </w:r>
    </w:p>
    <w:p w14:paraId="77386AD2" w14:textId="77777777" w:rsidR="00351293" w:rsidRDefault="00214AE4">
      <w:pPr>
        <w:pStyle w:val="SpaceAfter"/>
      </w:pPr>
      <w:r>
        <w:t>Answering/Referring inquiries, Welcoming and Invoicing customers, Maintaining logbooks.</w:t>
      </w:r>
    </w:p>
    <w:p w14:paraId="1C8C6B81" w14:textId="77777777" w:rsidR="00351293" w:rsidRDefault="002E7273">
      <w:pPr>
        <w:pStyle w:val="SectionHeading"/>
      </w:pPr>
      <w:sdt>
        <w:sdtPr>
          <w:alias w:val="Publications and papers:"/>
          <w:tag w:val="Publications and papers:"/>
          <w:id w:val="-1570023977"/>
          <w:placeholder>
            <w:docPart w:val="ACCE4C3C3A954FBCB7E3FE8E5F49E3F1"/>
          </w:placeholder>
          <w:temporary/>
          <w:showingPlcHdr/>
          <w15:appearance w15:val="hidden"/>
        </w:sdtPr>
        <w:sdtEndPr/>
        <w:sdtContent>
          <w:r w:rsidR="00847465">
            <w:t>PUBLICATIONS AND PAPERS</w:t>
          </w:r>
        </w:sdtContent>
      </w:sdt>
    </w:p>
    <w:p w14:paraId="5204FEF1" w14:textId="77777777" w:rsidR="00351293" w:rsidRDefault="00714935">
      <w:pPr>
        <w:pStyle w:val="ItalicHeading"/>
      </w:pPr>
      <w:r>
        <w:t>“</w:t>
      </w:r>
      <w:r w:rsidRPr="00714935">
        <w:t>Development of an Intelligent Mobile Application to Enhance the Quality of Latent Fingerprint Acquisition</w:t>
      </w:r>
      <w:r>
        <w:t>”</w:t>
      </w:r>
    </w:p>
    <w:p w14:paraId="24B53D8B" w14:textId="77777777" w:rsidR="00351293" w:rsidRDefault="00714935">
      <w:pPr>
        <w:pStyle w:val="SpaceAfter"/>
      </w:pPr>
      <w:r>
        <w:t>Research Paper</w:t>
      </w:r>
      <w:r w:rsidR="00115D44">
        <w:tab/>
      </w:r>
      <w:r>
        <w:t>2019</w:t>
      </w:r>
    </w:p>
    <w:p w14:paraId="5806B6BD" w14:textId="77777777" w:rsidR="00BF510D" w:rsidRDefault="002E7273" w:rsidP="00BF510D">
      <w:pPr>
        <w:pStyle w:val="SectionHeading"/>
      </w:pPr>
      <w:sdt>
        <w:sdtPr>
          <w:alias w:val="Awards:"/>
          <w:tag w:val="Awards:"/>
          <w:id w:val="1299884277"/>
          <w:placeholder>
            <w:docPart w:val="934A2974765A4A22877B77FF09D432D0"/>
          </w:placeholder>
          <w:temporary/>
          <w:showingPlcHdr/>
          <w15:appearance w15:val="hidden"/>
        </w:sdtPr>
        <w:sdtEndPr/>
        <w:sdtContent>
          <w:r w:rsidR="00BF510D">
            <w:t>AWARDS</w:t>
          </w:r>
        </w:sdtContent>
      </w:sdt>
    </w:p>
    <w:p w14:paraId="7CE2FD34" w14:textId="48BED880" w:rsidR="00F558FD" w:rsidRDefault="00EE1C60" w:rsidP="00BF510D">
      <w:pPr>
        <w:pStyle w:val="NormalBodyText"/>
      </w:pPr>
      <w:r>
        <w:t>Dean’s</w:t>
      </w:r>
      <w:r w:rsidR="00F558FD">
        <w:t xml:space="preserve"> List</w:t>
      </w:r>
      <w:r w:rsidR="00523B13">
        <w:t xml:space="preserve"> </w:t>
      </w:r>
    </w:p>
    <w:p w14:paraId="08074672" w14:textId="0292E45B" w:rsidR="00EE1C60" w:rsidRDefault="00523B13" w:rsidP="00C34884">
      <w:pPr>
        <w:pStyle w:val="NormalBodyText"/>
      </w:pPr>
      <w:r>
        <w:t xml:space="preserve">     Fall: 2016 </w:t>
      </w:r>
      <w:r w:rsidR="00EE1C60">
        <w:t>–</w:t>
      </w:r>
      <w:r>
        <w:t xml:space="preserve"> 2020</w:t>
      </w:r>
      <w:r w:rsidR="00C34884">
        <w:t xml:space="preserve"> | </w:t>
      </w:r>
      <w:r w:rsidR="00EE1C60">
        <w:t>Spring: 2017 – 2021</w:t>
      </w:r>
    </w:p>
    <w:p w14:paraId="28B0D1EF" w14:textId="5572DD76" w:rsidR="00EE1C60" w:rsidRDefault="00EE1C60" w:rsidP="00EE1C60">
      <w:pPr>
        <w:pStyle w:val="NormalBodyText"/>
      </w:pPr>
      <w:r>
        <w:t xml:space="preserve">President’s List </w:t>
      </w:r>
    </w:p>
    <w:p w14:paraId="14A4736C" w14:textId="04C125C3" w:rsidR="00EE1C60" w:rsidRDefault="00EE1C60" w:rsidP="00C34884">
      <w:pPr>
        <w:pStyle w:val="NormalBodyText"/>
      </w:pPr>
      <w:r>
        <w:t xml:space="preserve">     Fall: 2016 – 2020</w:t>
      </w:r>
      <w:r w:rsidR="00C34884">
        <w:t xml:space="preserve"> | </w:t>
      </w:r>
      <w:r>
        <w:t>Spring: 2017 – 2021</w:t>
      </w:r>
    </w:p>
    <w:p w14:paraId="149D682C" w14:textId="126D0EF1" w:rsidR="00BF510D" w:rsidRDefault="00714935" w:rsidP="00BF510D">
      <w:pPr>
        <w:pStyle w:val="NormalBodyText"/>
      </w:pPr>
      <w:r>
        <w:t>Global Young Leaders Conference</w:t>
      </w:r>
      <w:r w:rsidR="00BF510D">
        <w:tab/>
      </w:r>
      <w:r>
        <w:t>2015</w:t>
      </w:r>
    </w:p>
    <w:bookmarkStart w:id="0" w:name="_Hlk80053219"/>
    <w:p w14:paraId="75B22EF5" w14:textId="77777777" w:rsidR="00351293" w:rsidRDefault="002E7273">
      <w:pPr>
        <w:pStyle w:val="SectionHeading"/>
      </w:pPr>
      <w:sdt>
        <w:sdtPr>
          <w:alias w:val="Memberships:"/>
          <w:tag w:val="Memberships:"/>
          <w:id w:val="-2129620220"/>
          <w:placeholder>
            <w:docPart w:val="4465D13B1FDF4D04BD6E7430D74C8686"/>
          </w:placeholder>
          <w:temporary/>
          <w:showingPlcHdr/>
          <w15:appearance w15:val="hidden"/>
        </w:sdtPr>
        <w:sdtEndPr/>
        <w:sdtContent>
          <w:r w:rsidR="00847465">
            <w:t>MEMBERSHIPS</w:t>
          </w:r>
        </w:sdtContent>
      </w:sdt>
      <w:bookmarkEnd w:id="0"/>
    </w:p>
    <w:p w14:paraId="4FC05813" w14:textId="77777777" w:rsidR="00351293" w:rsidRDefault="00714935">
      <w:pPr>
        <w:pStyle w:val="NormalBodyText"/>
      </w:pPr>
      <w:r>
        <w:t>Society for Collegiate Leadership and Achievement</w:t>
      </w:r>
    </w:p>
    <w:p w14:paraId="20FFC079" w14:textId="584F18DA" w:rsidR="00714935" w:rsidRDefault="00714935">
      <w:pPr>
        <w:pStyle w:val="NormalBodyText"/>
      </w:pPr>
      <w:r>
        <w:t>National Society for Collegiate Scholars</w:t>
      </w:r>
    </w:p>
    <w:p w14:paraId="6D7939F6" w14:textId="29C39966" w:rsidR="00C34884" w:rsidRDefault="00A75943">
      <w:pPr>
        <w:pStyle w:val="NormalBodyText"/>
      </w:pPr>
      <w:r>
        <w:t>Association for Computing Machinery: Sam Houston State University Chapter</w:t>
      </w:r>
    </w:p>
    <w:p w14:paraId="0E87A732" w14:textId="77777777" w:rsidR="00351293" w:rsidRDefault="00714935">
      <w:pPr>
        <w:pStyle w:val="NormalBodyText"/>
      </w:pPr>
      <w:r>
        <w:t xml:space="preserve">King </w:t>
      </w:r>
      <w:proofErr w:type="spellStart"/>
      <w:r>
        <w:t>Abdulaziz</w:t>
      </w:r>
      <w:proofErr w:type="spellEnd"/>
      <w:r>
        <w:t xml:space="preserve"> &amp; his Companions Foundation for Giftedness &amp; Creativity</w:t>
      </w:r>
    </w:p>
    <w:p w14:paraId="6AC08488" w14:textId="7136C2FF" w:rsidR="00F91889" w:rsidRDefault="00714935" w:rsidP="00F91889">
      <w:pPr>
        <w:pStyle w:val="NormalBodyText"/>
      </w:pPr>
      <w:r>
        <w:t>Alpha Chi Honor Society</w:t>
      </w:r>
    </w:p>
    <w:p w14:paraId="4B1E8CC5" w14:textId="0FA1816A" w:rsidR="0028795A" w:rsidRDefault="0028795A" w:rsidP="0028795A">
      <w:pPr>
        <w:pStyle w:val="SectionHeading"/>
      </w:pPr>
      <w:r>
        <w:t>Certificates</w:t>
      </w:r>
    </w:p>
    <w:p w14:paraId="41EE6D5D" w14:textId="54D5D623" w:rsidR="0028795A" w:rsidRDefault="003D064B" w:rsidP="0028795A">
      <w:pPr>
        <w:pStyle w:val="NormalBodyText"/>
      </w:pPr>
      <w:r>
        <w:t xml:space="preserve">MISK “Future Path Career Essentials Program” </w:t>
      </w:r>
    </w:p>
    <w:p w14:paraId="2A84D9ED" w14:textId="40C2AFF6" w:rsidR="003D064B" w:rsidRDefault="0015513F" w:rsidP="0028795A">
      <w:pPr>
        <w:pStyle w:val="NormalBodyText"/>
      </w:pPr>
      <w:r>
        <w:t xml:space="preserve">LinkedIn C++ Essential Training </w:t>
      </w:r>
    </w:p>
    <w:p w14:paraId="07E5426B" w14:textId="5CA3B92E" w:rsidR="00F77EEE" w:rsidRDefault="00F77EEE" w:rsidP="0028795A">
      <w:pPr>
        <w:pStyle w:val="NormalBodyText"/>
      </w:pPr>
      <w:r>
        <w:t xml:space="preserve">LinkedIn Java Skill Assessment badge </w:t>
      </w:r>
    </w:p>
    <w:p w14:paraId="10041319" w14:textId="77777777" w:rsidR="0043434B" w:rsidRDefault="0043434B" w:rsidP="0028795A">
      <w:pPr>
        <w:pStyle w:val="NormalBodyText"/>
      </w:pPr>
    </w:p>
    <w:p w14:paraId="179CDC1E" w14:textId="77777777" w:rsidR="00BF510D" w:rsidRDefault="002E7273" w:rsidP="00BF510D">
      <w:pPr>
        <w:pStyle w:val="SectionHeading"/>
      </w:pPr>
      <w:sdt>
        <w:sdtPr>
          <w:alias w:val="Languages:"/>
          <w:tag w:val="Languages:"/>
          <w:id w:val="-854810924"/>
          <w:placeholder>
            <w:docPart w:val="7DF964A213574797A23B04C8341D326F"/>
          </w:placeholder>
          <w:temporary/>
          <w:showingPlcHdr/>
          <w15:appearance w15:val="hidden"/>
        </w:sdtPr>
        <w:sdtEndPr/>
        <w:sdtContent>
          <w:r w:rsidR="00BF510D">
            <w:t>LANGUAGES</w:t>
          </w:r>
        </w:sdtContent>
      </w:sdt>
    </w:p>
    <w:p w14:paraId="77B51ED2" w14:textId="77777777" w:rsidR="00BF510D" w:rsidRDefault="00714935" w:rsidP="00BF510D">
      <w:pPr>
        <w:pStyle w:val="NormalBodyText"/>
      </w:pPr>
      <w:r>
        <w:t>Arabic</w:t>
      </w:r>
      <w:sdt>
        <w:sdtPr>
          <w:alias w:val="Separator:"/>
          <w:tag w:val="Separator:"/>
          <w:id w:val="270753627"/>
          <w:placeholder>
            <w:docPart w:val="5B7DFCF02F20485AB898C143F2130048"/>
          </w:placeholder>
          <w:temporary/>
          <w:showingPlcHdr/>
          <w15:appearance w15:val="hidden"/>
        </w:sdtPr>
        <w:sdtEndPr/>
        <w:sdtContent>
          <w:r w:rsidR="00BF510D">
            <w:t>–</w:t>
          </w:r>
        </w:sdtContent>
      </w:sdt>
      <w:r w:rsidR="00BF510D">
        <w:t xml:space="preserve"> </w:t>
      </w:r>
      <w:sdt>
        <w:sdtPr>
          <w:alias w:val="Native language:"/>
          <w:tag w:val="Native language:"/>
          <w:id w:val="1589969028"/>
          <w:placeholder>
            <w:docPart w:val="AB044EBF561840AAB4F7A92C2079AEE5"/>
          </w:placeholder>
          <w:temporary/>
          <w:showingPlcHdr/>
          <w15:appearance w15:val="hidden"/>
        </w:sdtPr>
        <w:sdtEndPr/>
        <w:sdtContent>
          <w:r w:rsidR="00BF510D">
            <w:t>native language</w:t>
          </w:r>
        </w:sdtContent>
      </w:sdt>
    </w:p>
    <w:p w14:paraId="7A6C59C5" w14:textId="77777777" w:rsidR="00351293" w:rsidRDefault="00714935" w:rsidP="00714935">
      <w:pPr>
        <w:pStyle w:val="NormalBodyText"/>
      </w:pPr>
      <w:r>
        <w:t>English</w:t>
      </w:r>
      <w:sdt>
        <w:sdtPr>
          <w:alias w:val="Separator:"/>
          <w:tag w:val="Separator:"/>
          <w:id w:val="-848104357"/>
          <w:placeholder>
            <w:docPart w:val="E957AEAB4B6F464280C0AF2AE128AF34"/>
          </w:placeholder>
          <w:temporary/>
          <w:showingPlcHdr/>
          <w15:appearance w15:val="hidden"/>
        </w:sdtPr>
        <w:sdtEndPr/>
        <w:sdtContent>
          <w:r w:rsidR="00BF510D">
            <w:t>–</w:t>
          </w:r>
        </w:sdtContent>
      </w:sdt>
      <w:r w:rsidR="00BF510D">
        <w:t xml:space="preserve"> </w:t>
      </w:r>
      <w:sdt>
        <w:sdtPr>
          <w:alias w:val="Enter level of proficiency:"/>
          <w:tag w:val="Enter level of proficiency:"/>
          <w:id w:val="965547771"/>
          <w:placeholder>
            <w:docPart w:val="BC0062580424436FAF1BBB7CEE1AF304"/>
          </w:placeholder>
          <w:temporary/>
          <w:showingPlcHdr/>
          <w15:appearance w15:val="hidden"/>
        </w:sdtPr>
        <w:sdtEndPr/>
        <w:sdtContent>
          <w:r w:rsidR="00BF510D">
            <w:t>speak fluently and read/write with high proficiency</w:t>
          </w:r>
        </w:sdtContent>
      </w:sdt>
    </w:p>
    <w:sectPr w:rsidR="003512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93F0E" w14:textId="77777777" w:rsidR="001A622C" w:rsidRDefault="001A622C">
      <w:pPr>
        <w:spacing w:line="240" w:lineRule="auto"/>
      </w:pPr>
      <w:r>
        <w:separator/>
      </w:r>
    </w:p>
  </w:endnote>
  <w:endnote w:type="continuationSeparator" w:id="0">
    <w:p w14:paraId="43955B8E" w14:textId="77777777" w:rsidR="001A622C" w:rsidRDefault="001A62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0C21F" w14:textId="77777777" w:rsidR="00332342" w:rsidRDefault="003323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A08D4" w14:textId="77777777" w:rsidR="00332342" w:rsidRDefault="003323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6A4D9" w14:textId="77777777" w:rsidR="00332342" w:rsidRDefault="003323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0D0F3" w14:textId="77777777" w:rsidR="001A622C" w:rsidRDefault="001A622C">
      <w:pPr>
        <w:spacing w:line="240" w:lineRule="auto"/>
      </w:pPr>
      <w:r>
        <w:separator/>
      </w:r>
    </w:p>
  </w:footnote>
  <w:footnote w:type="continuationSeparator" w:id="0">
    <w:p w14:paraId="3169D43E" w14:textId="77777777" w:rsidR="001A622C" w:rsidRDefault="001A62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4F8D7" w14:textId="77777777" w:rsidR="00332342" w:rsidRDefault="003323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338D5" w14:textId="77777777" w:rsidR="00351293" w:rsidRDefault="002E7273">
    <w:pPr>
      <w:pStyle w:val="YourName"/>
    </w:pPr>
    <w:sdt>
      <w:sdtPr>
        <w:alias w:val="Your name:"/>
        <w:tag w:val="Your name:"/>
        <w:id w:val="1763177383"/>
        <w:placeholder>
          <w:docPart w:val="0B4D43E30B6A4C4481E086F6D0411DFB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15:appearance w15:val="hidden"/>
        <w:text/>
      </w:sdtPr>
      <w:sdtEndPr/>
      <w:sdtContent>
        <w:r w:rsidR="00BF510D">
          <w:t>khalid noman</w:t>
        </w:r>
      </w:sdtContent>
    </w:sdt>
    <w:r w:rsidR="00115D44">
      <w:tab/>
      <w:t xml:space="preserve">Page </w:t>
    </w:r>
    <w:r w:rsidR="00115D44">
      <w:rPr>
        <w:noProof/>
      </w:rPr>
      <w:fldChar w:fldCharType="begin"/>
    </w:r>
    <w:r w:rsidR="00115D44">
      <w:rPr>
        <w:noProof/>
      </w:rPr>
      <w:instrText xml:space="preserve"> PAGE   \* MERGEFORMAT </w:instrText>
    </w:r>
    <w:r w:rsidR="00115D44">
      <w:rPr>
        <w:noProof/>
      </w:rPr>
      <w:fldChar w:fldCharType="separate"/>
    </w:r>
    <w:r w:rsidR="00992C80">
      <w:rPr>
        <w:noProof/>
      </w:rPr>
      <w:t>2</w:t>
    </w:r>
    <w:r w:rsidR="00115D44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DDC18" w14:textId="77777777" w:rsidR="00332342" w:rsidRDefault="003323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71038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6FEB1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A9045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487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6AE67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4E35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EAC0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48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E8EC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19EFD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9982DB6"/>
    <w:multiLevelType w:val="hybridMultilevel"/>
    <w:tmpl w:val="D82A47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160D6E"/>
    <w:multiLevelType w:val="hybridMultilevel"/>
    <w:tmpl w:val="E932DE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C51C9F"/>
    <w:multiLevelType w:val="hybridMultilevel"/>
    <w:tmpl w:val="855A62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411AD5"/>
    <w:multiLevelType w:val="hybridMultilevel"/>
    <w:tmpl w:val="0F487C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05734970">
    <w:abstractNumId w:val="9"/>
  </w:num>
  <w:num w:numId="2" w16cid:durableId="1063598413">
    <w:abstractNumId w:val="8"/>
  </w:num>
  <w:num w:numId="3" w16cid:durableId="1944336706">
    <w:abstractNumId w:val="7"/>
  </w:num>
  <w:num w:numId="4" w16cid:durableId="194733245">
    <w:abstractNumId w:val="3"/>
  </w:num>
  <w:num w:numId="5" w16cid:durableId="30810913">
    <w:abstractNumId w:val="6"/>
  </w:num>
  <w:num w:numId="6" w16cid:durableId="1544631088">
    <w:abstractNumId w:val="5"/>
  </w:num>
  <w:num w:numId="7" w16cid:durableId="547684868">
    <w:abstractNumId w:val="4"/>
  </w:num>
  <w:num w:numId="8" w16cid:durableId="746418176">
    <w:abstractNumId w:val="2"/>
  </w:num>
  <w:num w:numId="9" w16cid:durableId="1310524806">
    <w:abstractNumId w:val="1"/>
  </w:num>
  <w:num w:numId="10" w16cid:durableId="1435243669">
    <w:abstractNumId w:val="0"/>
  </w:num>
  <w:num w:numId="11" w16cid:durableId="1213688057">
    <w:abstractNumId w:val="13"/>
  </w:num>
  <w:num w:numId="12" w16cid:durableId="974025869">
    <w:abstractNumId w:val="11"/>
  </w:num>
  <w:num w:numId="13" w16cid:durableId="1797135453">
    <w:abstractNumId w:val="12"/>
  </w:num>
  <w:num w:numId="14" w16cid:durableId="9698218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8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10D"/>
    <w:rsid w:val="00001BEF"/>
    <w:rsid w:val="00001DA8"/>
    <w:rsid w:val="00032A20"/>
    <w:rsid w:val="000331DC"/>
    <w:rsid w:val="000473E6"/>
    <w:rsid w:val="00064B4A"/>
    <w:rsid w:val="000677A9"/>
    <w:rsid w:val="000A59C3"/>
    <w:rsid w:val="000A673A"/>
    <w:rsid w:val="000B72F1"/>
    <w:rsid w:val="000D5D58"/>
    <w:rsid w:val="00115D44"/>
    <w:rsid w:val="00116DD1"/>
    <w:rsid w:val="001219C5"/>
    <w:rsid w:val="001366D7"/>
    <w:rsid w:val="0014790E"/>
    <w:rsid w:val="0015513F"/>
    <w:rsid w:val="00164BFA"/>
    <w:rsid w:val="00177CE8"/>
    <w:rsid w:val="001A622C"/>
    <w:rsid w:val="001E580C"/>
    <w:rsid w:val="001E6FD8"/>
    <w:rsid w:val="00214AE4"/>
    <w:rsid w:val="0028409A"/>
    <w:rsid w:val="0028795A"/>
    <w:rsid w:val="002B2D04"/>
    <w:rsid w:val="002B56B6"/>
    <w:rsid w:val="002D2E4F"/>
    <w:rsid w:val="002E19EB"/>
    <w:rsid w:val="002E7273"/>
    <w:rsid w:val="00332342"/>
    <w:rsid w:val="003360B9"/>
    <w:rsid w:val="00343C69"/>
    <w:rsid w:val="00346B94"/>
    <w:rsid w:val="00351293"/>
    <w:rsid w:val="0036398A"/>
    <w:rsid w:val="00377F94"/>
    <w:rsid w:val="00394CA0"/>
    <w:rsid w:val="003A518F"/>
    <w:rsid w:val="003D064B"/>
    <w:rsid w:val="003D6E2F"/>
    <w:rsid w:val="003E1067"/>
    <w:rsid w:val="003E26BA"/>
    <w:rsid w:val="003E6AB4"/>
    <w:rsid w:val="004021E3"/>
    <w:rsid w:val="0041682D"/>
    <w:rsid w:val="004269AA"/>
    <w:rsid w:val="0043434B"/>
    <w:rsid w:val="004C0619"/>
    <w:rsid w:val="004C7842"/>
    <w:rsid w:val="00523B13"/>
    <w:rsid w:val="005370C9"/>
    <w:rsid w:val="00542103"/>
    <w:rsid w:val="005675C5"/>
    <w:rsid w:val="00584BEC"/>
    <w:rsid w:val="005A2419"/>
    <w:rsid w:val="005B5E8B"/>
    <w:rsid w:val="00605528"/>
    <w:rsid w:val="006166D1"/>
    <w:rsid w:val="006243F7"/>
    <w:rsid w:val="00631ABB"/>
    <w:rsid w:val="00635A00"/>
    <w:rsid w:val="006822B2"/>
    <w:rsid w:val="006C2F69"/>
    <w:rsid w:val="006D3943"/>
    <w:rsid w:val="00711905"/>
    <w:rsid w:val="00714935"/>
    <w:rsid w:val="00715195"/>
    <w:rsid w:val="00736F25"/>
    <w:rsid w:val="00740ED8"/>
    <w:rsid w:val="00767E50"/>
    <w:rsid w:val="00784CE8"/>
    <w:rsid w:val="00784F0F"/>
    <w:rsid w:val="007F5070"/>
    <w:rsid w:val="00814AB8"/>
    <w:rsid w:val="00823B8D"/>
    <w:rsid w:val="00836134"/>
    <w:rsid w:val="00847465"/>
    <w:rsid w:val="00854185"/>
    <w:rsid w:val="008B1A37"/>
    <w:rsid w:val="008C08EC"/>
    <w:rsid w:val="008C3BBE"/>
    <w:rsid w:val="008F6FD5"/>
    <w:rsid w:val="0093069D"/>
    <w:rsid w:val="00930B01"/>
    <w:rsid w:val="00957FBE"/>
    <w:rsid w:val="0096494E"/>
    <w:rsid w:val="009726EE"/>
    <w:rsid w:val="00992C80"/>
    <w:rsid w:val="009A3A05"/>
    <w:rsid w:val="009C4025"/>
    <w:rsid w:val="009D02CB"/>
    <w:rsid w:val="00A03CAD"/>
    <w:rsid w:val="00A671AA"/>
    <w:rsid w:val="00A73E84"/>
    <w:rsid w:val="00A75943"/>
    <w:rsid w:val="00A7687E"/>
    <w:rsid w:val="00A77BB3"/>
    <w:rsid w:val="00A90BEA"/>
    <w:rsid w:val="00AB0FF7"/>
    <w:rsid w:val="00AE380A"/>
    <w:rsid w:val="00AF3751"/>
    <w:rsid w:val="00B43368"/>
    <w:rsid w:val="00B5475F"/>
    <w:rsid w:val="00B70E24"/>
    <w:rsid w:val="00B83D01"/>
    <w:rsid w:val="00B860DB"/>
    <w:rsid w:val="00BB1DC6"/>
    <w:rsid w:val="00BB2DAD"/>
    <w:rsid w:val="00BF2A09"/>
    <w:rsid w:val="00BF510D"/>
    <w:rsid w:val="00BF6A8E"/>
    <w:rsid w:val="00C34884"/>
    <w:rsid w:val="00C722A7"/>
    <w:rsid w:val="00C72945"/>
    <w:rsid w:val="00C922B0"/>
    <w:rsid w:val="00CC1A5B"/>
    <w:rsid w:val="00CD488B"/>
    <w:rsid w:val="00D002DA"/>
    <w:rsid w:val="00D204A2"/>
    <w:rsid w:val="00D5472B"/>
    <w:rsid w:val="00DC73F0"/>
    <w:rsid w:val="00DE60AA"/>
    <w:rsid w:val="00E6300A"/>
    <w:rsid w:val="00EE1C60"/>
    <w:rsid w:val="00EF1B8E"/>
    <w:rsid w:val="00EF31B1"/>
    <w:rsid w:val="00F03CF0"/>
    <w:rsid w:val="00F141FD"/>
    <w:rsid w:val="00F40BF1"/>
    <w:rsid w:val="00F558FD"/>
    <w:rsid w:val="00F67425"/>
    <w:rsid w:val="00F7238F"/>
    <w:rsid w:val="00F77EEE"/>
    <w:rsid w:val="00F84302"/>
    <w:rsid w:val="00F91889"/>
    <w:rsid w:val="00FC7A8F"/>
    <w:rsid w:val="00FF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E0914D4"/>
  <w15:docId w15:val="{F68FD812-257D-4C13-93F6-5CD9ABA77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4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A8E"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ind w:left="288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A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A8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A8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A8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A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semiHidden/>
    <w:rsid w:val="00C72945"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945"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945"/>
    <w:rPr>
      <w:i/>
      <w:sz w:val="16"/>
    </w:rPr>
  </w:style>
  <w:style w:type="paragraph" w:customStyle="1" w:styleId="JobTitle">
    <w:name w:val="Job Title"/>
    <w:basedOn w:val="Normal"/>
    <w:link w:val="JobTitleChar"/>
    <w:uiPriority w:val="2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uiPriority w:val="2"/>
    <w:rsid w:val="00C72945"/>
    <w:rPr>
      <w:b/>
      <w:sz w:val="16"/>
    </w:rPr>
  </w:style>
  <w:style w:type="paragraph" w:customStyle="1" w:styleId="ContactInformation">
    <w:name w:val="Contact Information"/>
    <w:basedOn w:val="Normal"/>
    <w:uiPriority w:val="1"/>
    <w:qFormat/>
    <w:pPr>
      <w:spacing w:after="400"/>
      <w:ind w:left="288"/>
    </w:pPr>
  </w:style>
  <w:style w:type="paragraph" w:customStyle="1" w:styleId="NormalBodyText">
    <w:name w:val="Normal Body Text"/>
    <w:basedOn w:val="Normal"/>
    <w:uiPriority w:val="2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uiPriority w:val="2"/>
    <w:qFormat/>
    <w:pPr>
      <w:ind w:left="288"/>
    </w:pPr>
  </w:style>
  <w:style w:type="paragraph" w:customStyle="1" w:styleId="SpaceAfter">
    <w:name w:val="Space After"/>
    <w:basedOn w:val="Normal"/>
    <w:uiPriority w:val="2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uiPriority w:val="3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uiPriority w:val="1"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uiPriority w:val="3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paragraph" w:styleId="BlockText">
    <w:name w:val="Block Text"/>
    <w:basedOn w:val="Normal"/>
    <w:uiPriority w:val="3"/>
    <w:semiHidden/>
    <w:unhideWhenUsed/>
    <w:qFormat/>
    <w:rsid w:val="00BF6A8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A8E"/>
    <w:rPr>
      <w:rFonts w:asciiTheme="majorHAnsi" w:eastAsiaTheme="majorEastAsia" w:hAnsiTheme="majorHAnsi" w:cstheme="majorBidi"/>
      <w:i/>
      <w:iCs/>
      <w:color w:val="365F91" w:themeColor="accent1" w:themeShade="BF"/>
      <w:sz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A8E"/>
    <w:rPr>
      <w:rFonts w:asciiTheme="majorHAnsi" w:eastAsiaTheme="majorEastAsia" w:hAnsiTheme="majorHAnsi" w:cstheme="majorBidi"/>
      <w:color w:val="365F91" w:themeColor="accent1" w:themeShade="B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A8E"/>
    <w:rPr>
      <w:rFonts w:asciiTheme="majorHAnsi" w:eastAsiaTheme="majorEastAsia" w:hAnsiTheme="majorHAnsi" w:cstheme="majorBidi"/>
      <w:i/>
      <w:iCs/>
      <w:color w:val="243F60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A8E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A8E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F6A8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F6A8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F6A8E"/>
    <w:rPr>
      <w:i/>
      <w:iCs/>
      <w:color w:val="365F91" w:themeColor="accent1" w:themeShade="BF"/>
      <w:sz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F6A8E"/>
    <w:rPr>
      <w:b/>
      <w:bCs/>
      <w:caps w:val="0"/>
      <w:smallCaps/>
      <w:color w:val="365F91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6A8E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alid\Downloads\TF1016955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83E29CC8FF34FFD9B61E0FD07C00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BF2DE-01C7-467B-A9D5-26194B762125}"/>
      </w:docPartPr>
      <w:docPartBody>
        <w:p w:rsidR="00BF153D" w:rsidRDefault="004126EC">
          <w:pPr>
            <w:pStyle w:val="983E29CC8FF34FFD9B61E0FD07C00ADC"/>
          </w:pPr>
          <w:r>
            <w:t>your name</w:t>
          </w:r>
        </w:p>
      </w:docPartBody>
    </w:docPart>
    <w:docPart>
      <w:docPartPr>
        <w:name w:val="B4E4E687852C41B4BF43657635CD4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DB966-EF35-43AA-A9ED-C33D878260B3}"/>
      </w:docPartPr>
      <w:docPartBody>
        <w:p w:rsidR="00BF153D" w:rsidRDefault="004126EC">
          <w:pPr>
            <w:pStyle w:val="B4E4E687852C41B4BF43657635CD451B"/>
          </w:pPr>
          <w:r>
            <w:t>|</w:t>
          </w:r>
        </w:p>
      </w:docPartBody>
    </w:docPart>
    <w:docPart>
      <w:docPartPr>
        <w:name w:val="7974761B29AB426C9E92EAC0E0CCD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A5998-3FA1-4EA9-B7F4-9978ED9ABF8F}"/>
      </w:docPartPr>
      <w:docPartBody>
        <w:p w:rsidR="00BF153D" w:rsidRDefault="004126EC">
          <w:pPr>
            <w:pStyle w:val="7974761B29AB426C9E92EAC0E0CCD3F7"/>
          </w:pPr>
          <w:r>
            <w:t>EDUCATION</w:t>
          </w:r>
        </w:p>
      </w:docPartBody>
    </w:docPart>
    <w:docPart>
      <w:docPartPr>
        <w:name w:val="833498F3AAE84B28A9DEEDF79EFF0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81B35-A129-42A9-94DE-6C0DA0EE80F7}"/>
      </w:docPartPr>
      <w:docPartBody>
        <w:p w:rsidR="00BF153D" w:rsidRDefault="004126EC">
          <w:pPr>
            <w:pStyle w:val="833498F3AAE84B28A9DEEDF79EFF0B34"/>
          </w:pPr>
          <w:r>
            <w:t>–</w:t>
          </w:r>
        </w:p>
      </w:docPartBody>
    </w:docPart>
    <w:docPart>
      <w:docPartPr>
        <w:name w:val="ACCE4C3C3A954FBCB7E3FE8E5F49E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871AA-1D77-437A-80F2-695198BF0395}"/>
      </w:docPartPr>
      <w:docPartBody>
        <w:p w:rsidR="00BF153D" w:rsidRDefault="004126EC">
          <w:pPr>
            <w:pStyle w:val="ACCE4C3C3A954FBCB7E3FE8E5F49E3F1"/>
          </w:pPr>
          <w:r>
            <w:t>PUBLICATIONS AND PAPERS</w:t>
          </w:r>
        </w:p>
      </w:docPartBody>
    </w:docPart>
    <w:docPart>
      <w:docPartPr>
        <w:name w:val="0B4D43E30B6A4C4481E086F6D0411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BEE51-52FC-469B-B70D-7A5B0BF3B1B6}"/>
      </w:docPartPr>
      <w:docPartBody>
        <w:p w:rsidR="00BF153D" w:rsidRDefault="004126EC">
          <w:pPr>
            <w:pStyle w:val="0B4D43E30B6A4C4481E086F6D0411DFB"/>
          </w:pPr>
          <w:r>
            <w:t>“The Female Betrayed and Modern Media”</w:t>
          </w:r>
        </w:p>
      </w:docPartBody>
    </w:docPart>
    <w:docPart>
      <w:docPartPr>
        <w:name w:val="4465D13B1FDF4D04BD6E7430D74C8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19F26-1A8C-4951-9C62-791D9B8BF211}"/>
      </w:docPartPr>
      <w:docPartBody>
        <w:p w:rsidR="00BF153D" w:rsidRDefault="004126EC">
          <w:pPr>
            <w:pStyle w:val="4465D13B1FDF4D04BD6E7430D74C8686"/>
          </w:pPr>
          <w:r>
            <w:t>MEMBERSHIPS</w:t>
          </w:r>
        </w:p>
      </w:docPartBody>
    </w:docPart>
    <w:docPart>
      <w:docPartPr>
        <w:name w:val="934A2974765A4A22877B77FF09D43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AEA05-1F06-4B9B-A4C1-CBF58D2D3B1D}"/>
      </w:docPartPr>
      <w:docPartBody>
        <w:p w:rsidR="00BF153D" w:rsidRDefault="004126EC" w:rsidP="004126EC">
          <w:pPr>
            <w:pStyle w:val="934A2974765A4A22877B77FF09D432D0"/>
          </w:pPr>
          <w:r>
            <w:t>AWARDS</w:t>
          </w:r>
        </w:p>
      </w:docPartBody>
    </w:docPart>
    <w:docPart>
      <w:docPartPr>
        <w:name w:val="7DF964A213574797A23B04C8341D3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5A889-BEC6-4023-ACCF-4F0C18D81F17}"/>
      </w:docPartPr>
      <w:docPartBody>
        <w:p w:rsidR="00BF153D" w:rsidRDefault="004126EC" w:rsidP="004126EC">
          <w:pPr>
            <w:pStyle w:val="7DF964A213574797A23B04C8341D326F"/>
          </w:pPr>
          <w:r>
            <w:t>LANGUAGES</w:t>
          </w:r>
        </w:p>
      </w:docPartBody>
    </w:docPart>
    <w:docPart>
      <w:docPartPr>
        <w:name w:val="5B7DFCF02F20485AB898C143F2130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F93A1-B36D-4893-B0CB-3762689FF662}"/>
      </w:docPartPr>
      <w:docPartBody>
        <w:p w:rsidR="00BF153D" w:rsidRDefault="004126EC" w:rsidP="004126EC">
          <w:pPr>
            <w:pStyle w:val="5B7DFCF02F20485AB898C143F2130048"/>
          </w:pPr>
          <w:r>
            <w:t>–</w:t>
          </w:r>
        </w:p>
      </w:docPartBody>
    </w:docPart>
    <w:docPart>
      <w:docPartPr>
        <w:name w:val="AB044EBF561840AAB4F7A92C2079A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1462D-665B-4D0D-AE0E-32AF18614ACE}"/>
      </w:docPartPr>
      <w:docPartBody>
        <w:p w:rsidR="00BF153D" w:rsidRDefault="004126EC" w:rsidP="004126EC">
          <w:pPr>
            <w:pStyle w:val="AB044EBF561840AAB4F7A92C2079AEE5"/>
          </w:pPr>
          <w:r>
            <w:t>native language</w:t>
          </w:r>
        </w:p>
      </w:docPartBody>
    </w:docPart>
    <w:docPart>
      <w:docPartPr>
        <w:name w:val="E957AEAB4B6F464280C0AF2AE128A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E799E-B5BD-4EB1-ACC5-E041168AB355}"/>
      </w:docPartPr>
      <w:docPartBody>
        <w:p w:rsidR="00BF153D" w:rsidRDefault="004126EC" w:rsidP="004126EC">
          <w:pPr>
            <w:pStyle w:val="E957AEAB4B6F464280C0AF2AE128AF34"/>
          </w:pPr>
          <w:r>
            <w:t>–</w:t>
          </w:r>
        </w:p>
      </w:docPartBody>
    </w:docPart>
    <w:docPart>
      <w:docPartPr>
        <w:name w:val="BC0062580424436FAF1BBB7CEE1AF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A42FB-84B3-43B9-83FC-629F250C29F9}"/>
      </w:docPartPr>
      <w:docPartBody>
        <w:p w:rsidR="00BF153D" w:rsidRDefault="004126EC" w:rsidP="004126EC">
          <w:pPr>
            <w:pStyle w:val="BC0062580424436FAF1BBB7CEE1AF304"/>
          </w:pPr>
          <w:r>
            <w:t>speak fluently and read/write with high proficiency</w:t>
          </w:r>
        </w:p>
      </w:docPartBody>
    </w:docPart>
    <w:docPart>
      <w:docPartPr>
        <w:name w:val="8713D2E3CE3549D6874F262FC4C36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23C98-DB68-49B9-8E48-8B434F30A1EA}"/>
      </w:docPartPr>
      <w:docPartBody>
        <w:p w:rsidR="000F41C7" w:rsidRDefault="00D74DF9" w:rsidP="00D74DF9">
          <w:pPr>
            <w:pStyle w:val="8713D2E3CE3549D6874F262FC4C36E3F"/>
          </w:pPr>
          <w:r>
            <w:t>–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6EC"/>
    <w:rsid w:val="000F41C7"/>
    <w:rsid w:val="003C2DD0"/>
    <w:rsid w:val="004126EC"/>
    <w:rsid w:val="004676AE"/>
    <w:rsid w:val="00550C96"/>
    <w:rsid w:val="00917254"/>
    <w:rsid w:val="00B04C15"/>
    <w:rsid w:val="00B13DA9"/>
    <w:rsid w:val="00B96EB8"/>
    <w:rsid w:val="00BF153D"/>
    <w:rsid w:val="00D55A46"/>
    <w:rsid w:val="00D74DF9"/>
    <w:rsid w:val="00E5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3E29CC8FF34FFD9B61E0FD07C00ADC">
    <w:name w:val="983E29CC8FF34FFD9B61E0FD07C00ADC"/>
  </w:style>
  <w:style w:type="paragraph" w:customStyle="1" w:styleId="B4E4E687852C41B4BF43657635CD451B">
    <w:name w:val="B4E4E687852C41B4BF43657635CD451B"/>
  </w:style>
  <w:style w:type="paragraph" w:customStyle="1" w:styleId="7974761B29AB426C9E92EAC0E0CCD3F7">
    <w:name w:val="7974761B29AB426C9E92EAC0E0CCD3F7"/>
  </w:style>
  <w:style w:type="paragraph" w:customStyle="1" w:styleId="833498F3AAE84B28A9DEEDF79EFF0B34">
    <w:name w:val="833498F3AAE84B28A9DEEDF79EFF0B34"/>
  </w:style>
  <w:style w:type="paragraph" w:customStyle="1" w:styleId="ACCE4C3C3A954FBCB7E3FE8E5F49E3F1">
    <w:name w:val="ACCE4C3C3A954FBCB7E3FE8E5F49E3F1"/>
  </w:style>
  <w:style w:type="paragraph" w:customStyle="1" w:styleId="0B4D43E30B6A4C4481E086F6D0411DFB">
    <w:name w:val="0B4D43E30B6A4C4481E086F6D0411DFB"/>
  </w:style>
  <w:style w:type="paragraph" w:customStyle="1" w:styleId="4465D13B1FDF4D04BD6E7430D74C8686">
    <w:name w:val="4465D13B1FDF4D04BD6E7430D74C8686"/>
  </w:style>
  <w:style w:type="paragraph" w:customStyle="1" w:styleId="934A2974765A4A22877B77FF09D432D0">
    <w:name w:val="934A2974765A4A22877B77FF09D432D0"/>
    <w:rsid w:val="004126EC"/>
  </w:style>
  <w:style w:type="paragraph" w:customStyle="1" w:styleId="7DF964A213574797A23B04C8341D326F">
    <w:name w:val="7DF964A213574797A23B04C8341D326F"/>
    <w:rsid w:val="004126EC"/>
  </w:style>
  <w:style w:type="paragraph" w:customStyle="1" w:styleId="5B7DFCF02F20485AB898C143F2130048">
    <w:name w:val="5B7DFCF02F20485AB898C143F2130048"/>
    <w:rsid w:val="004126EC"/>
  </w:style>
  <w:style w:type="paragraph" w:customStyle="1" w:styleId="AB044EBF561840AAB4F7A92C2079AEE5">
    <w:name w:val="AB044EBF561840AAB4F7A92C2079AEE5"/>
    <w:rsid w:val="004126EC"/>
  </w:style>
  <w:style w:type="paragraph" w:customStyle="1" w:styleId="E957AEAB4B6F464280C0AF2AE128AF34">
    <w:name w:val="E957AEAB4B6F464280C0AF2AE128AF34"/>
    <w:rsid w:val="004126EC"/>
  </w:style>
  <w:style w:type="paragraph" w:customStyle="1" w:styleId="BC0062580424436FAF1BBB7CEE1AF304">
    <w:name w:val="BC0062580424436FAF1BBB7CEE1AF304"/>
    <w:rsid w:val="004126EC"/>
  </w:style>
  <w:style w:type="paragraph" w:customStyle="1" w:styleId="8713D2E3CE3549D6874F262FC4C36E3F">
    <w:name w:val="8713D2E3CE3549D6874F262FC4C36E3F"/>
    <w:rsid w:val="00D74D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TF10169559.dotx</Template>
  <TotalTime>0</TotalTime>
  <Pages>2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khalid noman</dc:creator>
  <cp:keywords/>
  <cp:lastModifiedBy>Khalid Noman</cp:lastModifiedBy>
  <cp:revision>2</cp:revision>
  <cp:lastPrinted>2006-08-01T17:47:00Z</cp:lastPrinted>
  <dcterms:created xsi:type="dcterms:W3CDTF">2022-09-06T21:19:00Z</dcterms:created>
  <dcterms:modified xsi:type="dcterms:W3CDTF">2022-09-06T21:19:00Z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95;#zwd120;#79;#tpl120;#448;#zwd140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  <property fmtid="{D5CDD505-2E9C-101B-9397-08002B2CF9AE}" pid="10" name="MSIP_Label_f42aa342-8706-4288-bd11-ebb85995028c_Enabled">
    <vt:lpwstr>True</vt:lpwstr>
  </property>
  <property fmtid="{D5CDD505-2E9C-101B-9397-08002B2CF9AE}" pid="11" name="MSIP_Label_f42aa342-8706-4288-bd11-ebb85995028c_SiteId">
    <vt:lpwstr>72f988bf-86f1-41af-91ab-2d7cd011db47</vt:lpwstr>
  </property>
  <property fmtid="{D5CDD505-2E9C-101B-9397-08002B2CF9AE}" pid="12" name="MSIP_Label_f42aa342-8706-4288-bd11-ebb85995028c_Owner">
    <vt:lpwstr>Anumol@vidyatech.com</vt:lpwstr>
  </property>
  <property fmtid="{D5CDD505-2E9C-101B-9397-08002B2CF9AE}" pid="13" name="MSIP_Label_f42aa342-8706-4288-bd11-ebb85995028c_SetDate">
    <vt:lpwstr>2018-06-08T07:15:40.8825359Z</vt:lpwstr>
  </property>
  <property fmtid="{D5CDD505-2E9C-101B-9397-08002B2CF9AE}" pid="14" name="MSIP_Label_f42aa342-8706-4288-bd11-ebb85995028c_Name">
    <vt:lpwstr>General</vt:lpwstr>
  </property>
  <property fmtid="{D5CDD505-2E9C-101B-9397-08002B2CF9AE}" pid="15" name="MSIP_Label_f42aa342-8706-4288-bd11-ebb85995028c_Application">
    <vt:lpwstr>Microsoft Azure Information Protection</vt:lpwstr>
  </property>
  <property fmtid="{D5CDD505-2E9C-101B-9397-08002B2CF9AE}" pid="16" name="MSIP_Label_f42aa342-8706-4288-bd11-ebb85995028c_Extended_MSFT_Method">
    <vt:lpwstr>Automatic</vt:lpwstr>
  </property>
  <property fmtid="{D5CDD505-2E9C-101B-9397-08002B2CF9AE}" pid="17" name="Sensitivity">
    <vt:lpwstr>General</vt:lpwstr>
  </property>
</Properties>
</file>